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NAME          : AI ASSISTED CODING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NUMBER      :04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               :2503A51L46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              : CSE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                  : M. Sravan Kumar </w:t>
      </w:r>
      <w:bookmarkStart w:id="0" w:name="_GoBack"/>
      <w:bookmarkEnd w:id="0"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eastAsia="Times New Roman" w:cs="Times New Roman" w:hAnsi="Times New Roman"/>
          <w:color w:val="000000"/>
          <w:kern w:val="0"/>
          <w:sz w:val="18"/>
          <w:szCs w:val="18"/>
          <w:lang w:eastAsia="en-IN"/>
        </w:rPr>
        <w:t xml:space="preserve"> </w:t>
      </w:r>
      <w:r>
        <w:rPr>
          <w:b/>
          <w:bCs/>
          <w:sz w:val="24"/>
          <w:szCs w:val="24"/>
        </w:rPr>
        <w:t>Write a class definition comment and start the constructor for a class called BankAccount with account_holder and balance attributes. Use GitHub Copilot to auto-complete the rest of the class, including methods to deposit, withdraw, and display balance.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>
        <w:rPr>
          <w:rFonts w:ascii="Courier New" w:eastAsia="Times New Roman" w:cs="Courier New" w:hAnsi="Courier New"/>
          <w:kern w:val="0"/>
          <w:sz w:val="20"/>
          <w:szCs w:val="20"/>
          <w:lang w:eastAsia="en-IN"/>
        </w:rPr>
        <w:t xml:space="preserve"> </w:t>
      </w:r>
      <w:r>
        <w:rPr>
          <w:b/>
          <w:bCs/>
          <w:sz w:val="32"/>
          <w:szCs w:val="32"/>
        </w:rPr>
        <w:t>Create a Python class named BankAccount with attributes account_holder and balance.Implement a constructor to initialize these attributes.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deposit(amount): adds the amount to the balance. withdraw(amount): subtracts the amount if sufficient balance exists. display_balance(): prints the account holder's name and current balance</w:t>
      </w:r>
    </w:p>
    <w:p>
      <w:r>
        <w:rPr>
          <w:b/>
          <w:bCs/>
          <w:sz w:val="32"/>
          <w:szCs w:val="32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35955" cy="534479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5955" cy="5344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5046345" cy="138874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6345" cy="13887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4278629" cy="85597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8629" cy="8559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</w:t>
      </w:r>
    </w:p>
    <w:p>
      <w:pPr>
        <w:jc w:val="center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eastAsia="Times New Roman" w:cs="Times New Roman" w:hAnsi="Times New Roman"/>
          <w:color w:val="000000"/>
          <w:kern w:val="0"/>
          <w:sz w:val="18"/>
          <w:szCs w:val="18"/>
          <w:lang w:eastAsia="en-IN"/>
        </w:rPr>
        <w:t xml:space="preserve"> </w:t>
      </w:r>
      <w:r>
        <w:rPr>
          <w:b/>
          <w:bCs/>
          <w:sz w:val="24"/>
          <w:szCs w:val="24"/>
        </w:rPr>
        <w:t>Write a comment and the initial line of a loop to iterate over a list. Allow GitHub Copilot to complete the logic to sum all even numbers in the list.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 Write Python code to iterate over a list of integers and calculate the sum of all even numbers. Start by defining a list called 'numbers' with some sample values.Use a loop to check each number and add it to a running total if it's even. Finally, print the total sum of even numbers.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515609" cy="169672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5609" cy="16967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2894965" cy="67500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965" cy="6750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eastAsia="Times New Roman" w:cs="Times New Roman" w:hAnsi="Times New Roman"/>
          <w:color w:val="000000"/>
          <w:kern w:val="0"/>
          <w:sz w:val="18"/>
          <w:szCs w:val="18"/>
          <w:lang w:eastAsia="en-IN"/>
        </w:rPr>
        <w:t xml:space="preserve"> </w:t>
      </w:r>
      <w:r>
        <w:rPr>
          <w:b/>
          <w:bCs/>
          <w:sz w:val="24"/>
          <w:szCs w:val="24"/>
        </w:rPr>
        <w:t>Start a function that takes age as input and returns whether the person is a child, teenager, adult, or senior using if-elif-else. Use Copilot to complete the conditionals.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># Write a Python function called classify_age that takes an integer 'age' as input.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Use if-elif-else statements to return one of the following strings based on the age: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"Child" if age is 12 or below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"Teenager" if age is between 13 and 19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"Adult" if age is between 20 and 64.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 "Senior" if age is 65 or above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725795" cy="351091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5795" cy="35109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2850514" cy="117348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0514" cy="11734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>
        <w:rPr>
          <w:rFonts w:ascii="Times New Roman" w:eastAsia="Times New Roman" w:cs="Times New Roman" w:hAnsi="Times New Roman"/>
          <w:color w:val="000000"/>
          <w:sz w:val="18"/>
          <w:szCs w:val="18"/>
        </w:rPr>
        <w:t xml:space="preserve"> </w:t>
      </w:r>
      <w:r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rPr>
          <w:rFonts w:ascii="Courier New" w:eastAsia="Times New Roman" w:cs="Courier New" w:hAnsi="Courier New"/>
          <w:kern w:val="0"/>
          <w:sz w:val="20"/>
          <w:szCs w:val="20"/>
          <w:lang w:eastAsia="en-IN"/>
        </w:rPr>
        <w:t xml:space="preserve"> </w:t>
      </w:r>
      <w:r>
        <w:rPr>
          <w:b/>
          <w:bCs/>
          <w:sz w:val="24"/>
          <w:szCs w:val="24"/>
        </w:rPr>
        <w:t xml:space="preserve"> Write Python code to reverse the digits of a given positive integer using a while loop.Start by initializing a variable 'num' with a sample value Use a while loop to extract digits and build the reversed number.Print the final reversed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 = 12345</w:t>
      </w:r>
    </w:p>
    <w:p>
      <w:r>
        <w:rPr>
          <w:b/>
          <w:bCs/>
          <w:sz w:val="24"/>
          <w:szCs w:val="24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25795" cy="1921509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5795" cy="19215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3139440" cy="68453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9440" cy="684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eastAsia="Times New Roman" w:cs="Times New Roman" w:hAnsi="Times New Roman"/>
          <w:color w:val="000000"/>
          <w:kern w:val="0"/>
          <w:sz w:val="18"/>
          <w:szCs w:val="18"/>
          <w:lang w:eastAsia="en-IN"/>
        </w:rPr>
        <w:t xml:space="preserve"> </w:t>
      </w:r>
      <w:r>
        <w:rPr>
          <w:b/>
          <w:bCs/>
          <w:sz w:val="24"/>
          <w:szCs w:val="24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>Create a Python class called `Employee` with attributes `name` and `salary`. Define an `__init__`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>
      <w:pPr>
        <w:rPr>
          <w:b/>
          <w:bCs/>
          <w:sz w:val="24"/>
          <w:szCs w:val="24"/>
        </w:rPr>
      </w:pPr>
    </w:p>
    <w:p>
      <w:r>
        <w:rPr>
          <w:b/>
          <w:bCs/>
          <w:sz w:val="24"/>
          <w:szCs w:val="24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25795" cy="387794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5795" cy="38779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334635" cy="2014854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635" cy="20148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8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7</Pages>
  <Words>474</Words>
  <Characters>2406</Characters>
  <Lines>87</Lines>
  <Paragraphs>37</Paragraphs>
  <CharactersWithSpaces>2910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1</cp:revision>
  <dcterms:created xsi:type="dcterms:W3CDTF">2025-09-12T11:53:00Z</dcterms:created>
  <dcterms:modified xsi:type="dcterms:W3CDTF">2025-09-13T08:31:13Z</dcterms:modified>
</cp:coreProperties>
</file>